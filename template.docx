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AE06" w14:textId="77777777" w:rsidR="00D25E6F" w:rsidRDefault="00E42D29">
      <w:pPr>
        <w:rPr>
          <w:sz w:val="28"/>
          <w:szCs w:val="28"/>
        </w:rPr>
      </w:pPr>
      <w:r w:rsidRPr="00E42D29">
        <w:rPr>
          <w:sz w:val="28"/>
          <w:szCs w:val="28"/>
        </w:rPr>
        <w:t>{{</w:t>
      </w:r>
      <w:r w:rsidRPr="00E42D29">
        <w:rPr>
          <w:sz w:val="28"/>
          <w:szCs w:val="28"/>
          <w:lang w:val="en-US"/>
        </w:rPr>
        <w:t>text</w:t>
      </w:r>
      <w:r w:rsidRPr="00E42D29">
        <w:rPr>
          <w:sz w:val="28"/>
          <w:szCs w:val="28"/>
        </w:rPr>
        <w:t>}}</w:t>
      </w:r>
    </w:p>
    <w:p w14:paraId="6A29E070" w14:textId="77777777" w:rsidR="00E42D29" w:rsidRPr="00E42D29" w:rsidRDefault="00E42D29">
      <w:pPr>
        <w:rPr>
          <w:sz w:val="28"/>
          <w:szCs w:val="28"/>
        </w:rPr>
      </w:pPr>
    </w:p>
    <w:p w14:paraId="639414BB" w14:textId="77777777" w:rsidR="00E42D29" w:rsidRPr="00E42D29" w:rsidRDefault="00E42D29" w:rsidP="00E42D29">
      <w:pPr>
        <w:spacing w:after="60" w:line="276" w:lineRule="auto"/>
        <w:jc w:val="right"/>
        <w:rPr>
          <w:rFonts w:ascii="Calibri" w:eastAsia="Times New Roman" w:hAnsi="Calibri" w:cs="Times New Roman"/>
        </w:rPr>
      </w:pPr>
      <w:r w:rsidRPr="00E42D29">
        <w:rPr>
          <w:rFonts w:ascii="Calibri" w:eastAsia="Times New Roman" w:hAnsi="Calibri" w:cs="Times New Roman"/>
        </w:rPr>
        <w:t>Начальник Управления ИТ инфраструктуры</w:t>
      </w:r>
    </w:p>
    <w:p w14:paraId="42EC474A" w14:textId="77777777" w:rsidR="00E42D29" w:rsidRPr="00E42D29" w:rsidRDefault="00E42D29" w:rsidP="00E42D29">
      <w:pPr>
        <w:spacing w:after="60" w:line="276" w:lineRule="auto"/>
        <w:jc w:val="right"/>
        <w:rPr>
          <w:rFonts w:ascii="Calibri" w:eastAsia="Times New Roman" w:hAnsi="Calibri" w:cs="Times New Roman"/>
        </w:rPr>
      </w:pPr>
    </w:p>
    <w:p w14:paraId="7D77B74C" w14:textId="77777777" w:rsidR="00E42D29" w:rsidRPr="00E42D29" w:rsidRDefault="00E42D29" w:rsidP="00E42D29">
      <w:pPr>
        <w:spacing w:after="60" w:line="276" w:lineRule="auto"/>
        <w:jc w:val="right"/>
        <w:rPr>
          <w:rFonts w:ascii="Calibri" w:eastAsia="Times New Roman" w:hAnsi="Calibri" w:cs="Times New Roman"/>
        </w:rPr>
      </w:pPr>
      <w:r w:rsidRPr="00E42D29">
        <w:rPr>
          <w:rFonts w:ascii="Calibri" w:eastAsia="Times New Roman" w:hAnsi="Calibri" w:cs="Times New Roman"/>
        </w:rPr>
        <w:t>_____________________/ Соболев М.В./</w:t>
      </w:r>
    </w:p>
    <w:p w14:paraId="74BFE182" w14:textId="77777777" w:rsidR="00E42D29" w:rsidRPr="00E42D29" w:rsidRDefault="00E42D29" w:rsidP="00E42D29">
      <w:pPr>
        <w:spacing w:after="60" w:line="276" w:lineRule="auto"/>
        <w:jc w:val="right"/>
        <w:rPr>
          <w:rFonts w:ascii="Calibri" w:eastAsia="Times New Roman" w:hAnsi="Calibri" w:cs="Times New Roman"/>
        </w:rPr>
      </w:pPr>
      <w:r w:rsidRPr="00E42D29">
        <w:rPr>
          <w:rFonts w:ascii="Calibri" w:eastAsia="Times New Roman" w:hAnsi="Calibri" w:cs="Times New Roman"/>
        </w:rPr>
        <w:t>Дата: «__» ___________ 202__ г.</w:t>
      </w:r>
    </w:p>
    <w:p w14:paraId="003B1EA8" w14:textId="77777777" w:rsidR="00E42D29" w:rsidRPr="00E42D29" w:rsidRDefault="00E42D29" w:rsidP="00E42D29">
      <w:pPr>
        <w:spacing w:after="60" w:line="276" w:lineRule="auto"/>
        <w:jc w:val="right"/>
        <w:rPr>
          <w:rFonts w:ascii="Calibri" w:eastAsia="Times New Roman" w:hAnsi="Calibri" w:cs="Times New Roman"/>
        </w:rPr>
      </w:pPr>
      <w:r w:rsidRPr="00E42D29">
        <w:rPr>
          <w:rFonts w:ascii="Calibri" w:eastAsia="Times New Roman" w:hAnsi="Calibri" w:cs="Times New Roman"/>
        </w:rPr>
        <w:t>Оплатить до:  «__» ___________ 202__ г.</w:t>
      </w:r>
    </w:p>
    <w:p w14:paraId="7713D231" w14:textId="77777777" w:rsidR="00E42D29" w:rsidRPr="00E42D29" w:rsidRDefault="00E42D29"/>
    <w:sectPr w:rsidR="00E42D29" w:rsidRPr="00E4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A7"/>
    <w:rsid w:val="004913A7"/>
    <w:rsid w:val="00CE6442"/>
    <w:rsid w:val="00D25E6F"/>
    <w:rsid w:val="00E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846"/>
  <w15:chartTrackingRefBased/>
  <w15:docId w15:val="{F44A9295-D14A-4E92-9F72-EB05C506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.sobolev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maxim.sobolev</dc:creator>
  <cp:keywords/>
  <dc:description/>
  <cp:lastModifiedBy>maxim.sobolev</cp:lastModifiedBy>
  <cp:revision>1</cp:revision>
  <dcterms:created xsi:type="dcterms:W3CDTF">2021-12-07T15:35:00Z</dcterms:created>
  <dcterms:modified xsi:type="dcterms:W3CDTF">2021-12-07T15:36:00Z</dcterms:modified>
</cp:coreProperties>
</file>